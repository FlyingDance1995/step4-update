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1E" w:rsidRDefault="00BF011E" w:rsidP="00BF011E">
      <w:pPr>
        <w:pStyle w:val="Title"/>
      </w:pPr>
    </w:p>
    <w:p w:rsidR="002B19A1" w:rsidRDefault="00BF011E" w:rsidP="00BF011E">
      <w:pPr>
        <w:pStyle w:val="Title"/>
      </w:pPr>
      <w:r>
        <w:t>LẬ</w:t>
      </w:r>
      <w:r w:rsidR="0054001D">
        <w:t>P</w:t>
      </w:r>
      <w:r w:rsidR="00BC117D">
        <w:t xml:space="preserve"> Trình </w:t>
      </w:r>
      <w:r w:rsidR="006A01D8">
        <w:t xml:space="preserve"> </w:t>
      </w:r>
      <w:r w:rsidR="00BC117D">
        <w:t>F</w:t>
      </w:r>
      <w:r w:rsidR="001F1F1A">
        <w:t>R</w:t>
      </w:r>
      <w:r w:rsidR="00C64C09">
        <w:t>ont-</w:t>
      </w:r>
      <w:r w:rsidR="00BC117D">
        <w:t>End</w:t>
      </w:r>
    </w:p>
    <w:p w:rsidR="006608DD" w:rsidRPr="006608DD" w:rsidRDefault="00BF011E" w:rsidP="006608DD">
      <w:pPr>
        <w:pStyle w:val="Heading1"/>
        <w:spacing w:line="276" w:lineRule="auto"/>
      </w:pPr>
      <w:r>
        <w:t>Nội dung kiến thức</w:t>
      </w:r>
    </w:p>
    <w:p w:rsidR="00317B7B" w:rsidRPr="00F6766C" w:rsidRDefault="00F33811" w:rsidP="00F6766C">
      <w:pPr>
        <w:pStyle w:val="NoSpacing"/>
      </w:pPr>
      <w:r>
        <w:rPr>
          <w:shd w:val="clear" w:color="auto" w:fill="FFFFFF"/>
        </w:rPr>
        <w:t xml:space="preserve">- </w:t>
      </w:r>
      <w:r w:rsidR="00440540">
        <w:t>Tự tìm hiểu về DOM</w:t>
      </w:r>
    </w:p>
    <w:p w:rsidR="00FF598F" w:rsidRDefault="00FF598F" w:rsidP="00317B7B">
      <w:pPr>
        <w:pStyle w:val="NoSpacing"/>
        <w:rPr>
          <w:shd w:val="clear" w:color="auto" w:fill="FFFFFF"/>
        </w:rPr>
      </w:pPr>
    </w:p>
    <w:p w:rsidR="00F6766C" w:rsidRDefault="00EB01B3" w:rsidP="00EB01B3">
      <w:pPr>
        <w:pStyle w:val="NoSpacing"/>
      </w:pPr>
      <w:r>
        <w:t>1.</w:t>
      </w:r>
      <w:r w:rsidR="00440540">
        <w:t xml:space="preserve"> DOM</w:t>
      </w:r>
      <w:r w:rsidRPr="00EB01B3">
        <w:t xml:space="preserve"> là gì?</w:t>
      </w:r>
    </w:p>
    <w:p w:rsidR="00EB01B3" w:rsidRPr="00EB01B3" w:rsidRDefault="00EB01B3" w:rsidP="00EB01B3">
      <w:pPr>
        <w:pStyle w:val="NoSpacing"/>
      </w:pPr>
    </w:p>
    <w:p w:rsidR="005B1B86" w:rsidRDefault="005B1B86" w:rsidP="00F6766C">
      <w:pPr>
        <w:pStyle w:val="NoSpacing"/>
      </w:pPr>
      <w:r>
        <w:rPr>
          <w:shd w:val="clear" w:color="auto" w:fill="FFFFFF"/>
        </w:rPr>
        <w:t>-</w:t>
      </w:r>
      <w:r w:rsidR="00F6766C">
        <w:rPr>
          <w:shd w:val="clear" w:color="auto" w:fill="FFFFFF"/>
        </w:rPr>
        <w:t xml:space="preserve"> </w:t>
      </w:r>
      <w:r w:rsidR="00125095" w:rsidRPr="00125095">
        <w:t>DOM là chữ viết tắt từ </w:t>
      </w:r>
      <w:hyperlink r:id="rId8" w:tooltip="Tiếng Anh" w:history="1">
        <w:r w:rsidR="00125095" w:rsidRPr="00125095">
          <w:t>tiếng Anh</w:t>
        </w:r>
      </w:hyperlink>
      <w:r w:rsidR="00125095" w:rsidRPr="00125095">
        <w:t> Document Object Model ("Mô hình Đối tượng Tài liệu"), là một </w:t>
      </w:r>
      <w:hyperlink r:id="rId9" w:tooltip="Giao diện lập trình ứng dụng" w:history="1">
        <w:r w:rsidR="00125095" w:rsidRPr="00125095">
          <w:t>giao diện lập trình ứng dụng</w:t>
        </w:r>
      </w:hyperlink>
      <w:r w:rsidR="00125095" w:rsidRPr="00125095">
        <w:t> (</w:t>
      </w:r>
      <w:hyperlink r:id="rId10" w:tooltip="Giao diện lập trình ứng dụng" w:history="1">
        <w:r w:rsidR="00125095" w:rsidRPr="00125095">
          <w:t>API</w:t>
        </w:r>
      </w:hyperlink>
      <w:r w:rsidR="00125095" w:rsidRPr="00125095">
        <w:t>). Thường thường DOM, có dạng một </w:t>
      </w:r>
      <w:hyperlink r:id="rId11" w:tooltip="Cây (cấu trúc dữ liệu)" w:history="1">
        <w:r w:rsidR="00125095" w:rsidRPr="00125095">
          <w:t>cây cấu trúc dữ liệu</w:t>
        </w:r>
      </w:hyperlink>
      <w:r w:rsidR="00125095" w:rsidRPr="00125095">
        <w:t>, được dùng để truy xuất các tài liệu dạng </w:t>
      </w:r>
      <w:hyperlink r:id="rId12" w:tooltip="HTML" w:history="1">
        <w:r w:rsidR="00125095" w:rsidRPr="00125095">
          <w:t>HTML</w:t>
        </w:r>
      </w:hyperlink>
      <w:r w:rsidR="00125095" w:rsidRPr="00125095">
        <w:t> và </w:t>
      </w:r>
      <w:hyperlink r:id="rId13" w:tooltip="XML" w:history="1">
        <w:r w:rsidR="00125095" w:rsidRPr="00125095">
          <w:t>XML</w:t>
        </w:r>
      </w:hyperlink>
      <w:r w:rsidR="00125095" w:rsidRPr="00125095">
        <w:t>. Mô hình DOM độc lập với </w:t>
      </w:r>
      <w:hyperlink r:id="rId14" w:tooltip="Hệ điều hành" w:history="1">
        <w:r w:rsidR="00125095" w:rsidRPr="00125095">
          <w:t>hệ điều hành</w:t>
        </w:r>
      </w:hyperlink>
      <w:r w:rsidR="00125095" w:rsidRPr="00125095">
        <w:t> và dựa theo kỹ thuật lập trình hướng đối tượng để mô tả tài liệu.</w:t>
      </w:r>
    </w:p>
    <w:p w:rsidR="006E6569" w:rsidRDefault="006E6569" w:rsidP="00F6766C">
      <w:pPr>
        <w:pStyle w:val="NoSpacing"/>
      </w:pPr>
    </w:p>
    <w:p w:rsidR="006E6569" w:rsidRDefault="00125095" w:rsidP="00125095">
      <w:pPr>
        <w:pStyle w:val="NoSpacing"/>
      </w:pPr>
      <w:r w:rsidRPr="00125095">
        <w:t>2. JSON là gì</w:t>
      </w:r>
      <w:r>
        <w:t>?</w:t>
      </w:r>
    </w:p>
    <w:p w:rsidR="00125095" w:rsidRPr="00125095" w:rsidRDefault="00125095" w:rsidP="00125095">
      <w:pPr>
        <w:pStyle w:val="NoSpacing"/>
      </w:pPr>
    </w:p>
    <w:p w:rsidR="00125095" w:rsidRPr="006E6569" w:rsidRDefault="00125095" w:rsidP="00F6766C">
      <w:pPr>
        <w:pStyle w:val="NoSpacing"/>
      </w:pPr>
      <w:r>
        <w:rPr>
          <w:b/>
          <w:bCs/>
        </w:rPr>
        <w:t xml:space="preserve">- </w:t>
      </w:r>
      <w:r w:rsidRPr="00125095">
        <w:t>JavaScript Object Notation (thường được viết tắt là JSON) là một kiểu dữ liệu mở trong </w:t>
      </w:r>
      <w:hyperlink r:id="rId15" w:tooltip="JavaScript" w:history="1">
        <w:r w:rsidRPr="00125095">
          <w:t>JavaScript</w:t>
        </w:r>
      </w:hyperlink>
      <w:r w:rsidRPr="00125095">
        <w:t>. Kiểu dữ liệu này bao gồm chủ yếu là text, có thể đọc được theo dạng cặp "thuộc tính - giá trị". Về cấu trúc, nó mô tả một vật thể bằng cách bọc những vật thể con trong vật thể lớn hơn trong dấu ngoặc nhọn ({ }). JSON là một kiểu dữ liệu trung gian, chủ yếu được dùng để vận chuyển thông tin giữa các thành phần của một chương trình.</w:t>
      </w:r>
    </w:p>
    <w:p w:rsidR="00360E77" w:rsidRDefault="00360E77" w:rsidP="00F33811">
      <w:pPr>
        <w:pStyle w:val="NoSpacing"/>
        <w:rPr>
          <w:shd w:val="clear" w:color="auto" w:fill="FFFFFF"/>
        </w:rPr>
      </w:pPr>
    </w:p>
    <w:p w:rsidR="00DF34DF" w:rsidRDefault="006F5834" w:rsidP="006F5834">
      <w:pPr>
        <w:pStyle w:val="NoSpacing"/>
      </w:pPr>
      <w:r w:rsidRPr="006F5834">
        <w:t xml:space="preserve">3.  </w:t>
      </w:r>
      <w:r w:rsidR="00DF34DF">
        <w:t>Local Storage</w:t>
      </w:r>
      <w:r w:rsidR="00587499">
        <w:t xml:space="preserve"> là gì?</w:t>
      </w:r>
    </w:p>
    <w:p w:rsidR="00D17A97" w:rsidRDefault="00D17A97" w:rsidP="006F5834">
      <w:pPr>
        <w:pStyle w:val="NoSpacing"/>
      </w:pPr>
    </w:p>
    <w:p w:rsidR="00DF34DF" w:rsidRDefault="00DF34DF" w:rsidP="006F5834">
      <w:pPr>
        <w:pStyle w:val="NoSpacing"/>
        <w:rPr>
          <w:rFonts w:ascii="Open Sans" w:hAnsi="Open Sans"/>
          <w:color w:val="1B1B1B"/>
          <w:spacing w:val="-1"/>
          <w:sz w:val="27"/>
          <w:szCs w:val="27"/>
          <w:shd w:val="clear" w:color="auto" w:fill="FFFFFF"/>
        </w:rPr>
      </w:pPr>
      <w:r>
        <w:t xml:space="preserve">- </w:t>
      </w:r>
      <w:r w:rsidR="00781B63">
        <w:t>L</w:t>
      </w:r>
      <w:r w:rsidRPr="00DF34DF">
        <w:t xml:space="preserve">ocalStorage là một phần được tích hợp sẵn vào trong trình duyệt </w:t>
      </w:r>
      <w:r w:rsidR="00D17A97">
        <w:t xml:space="preserve">nó cũng tương tự như cookie nhưng </w:t>
      </w:r>
      <w:r w:rsidR="008C2780">
        <w:rPr>
          <w:rFonts w:ascii="Open Sans" w:hAnsi="Open Sans"/>
          <w:color w:val="1B1B1B"/>
          <w:spacing w:val="-1"/>
          <w:sz w:val="27"/>
          <w:szCs w:val="27"/>
          <w:shd w:val="clear" w:color="auto" w:fill="FFFFFF"/>
        </w:rPr>
        <w:t xml:space="preserve">bảo mật hơn và </w:t>
      </w:r>
      <w:r w:rsidR="00D17A97">
        <w:t xml:space="preserve">với dung lượng lớn hơn </w:t>
      </w:r>
      <w:r w:rsidRPr="00DF34DF">
        <w:t>giúp cho chúng ta có thể lưu trữ và truy vấn dữ liệu vô thời hạn vào trong trình duyệt của người dùng (nó chỉ bị mất đi khi người dùng clear trình duyệt). Chúng ta có thể lưu trữ dữ liệu tương đối lớn (khoả</w:t>
      </w:r>
      <w:r w:rsidR="008C2780">
        <w:t>ng 5Mb)</w:t>
      </w:r>
      <w:r w:rsidR="008C2780" w:rsidRPr="008C2780">
        <w:rPr>
          <w:rFonts w:ascii="Open Sans" w:hAnsi="Open Sans"/>
          <w:color w:val="1B1B1B"/>
          <w:spacing w:val="-1"/>
          <w:sz w:val="27"/>
          <w:szCs w:val="27"/>
          <w:shd w:val="clear" w:color="auto" w:fill="FFFFFF"/>
        </w:rPr>
        <w:t xml:space="preserve"> </w:t>
      </w:r>
      <w:r w:rsidR="008C2780">
        <w:rPr>
          <w:rFonts w:ascii="Open Sans" w:hAnsi="Open Sans"/>
          <w:color w:val="1B1B1B"/>
          <w:spacing w:val="-1"/>
          <w:sz w:val="27"/>
          <w:szCs w:val="27"/>
          <w:shd w:val="clear" w:color="auto" w:fill="FFFFFF"/>
        </w:rPr>
        <w:t>mà không ảnh hưởng tới hiệu năng của website</w:t>
      </w:r>
      <w:r w:rsidR="008C2780">
        <w:t xml:space="preserve"> </w:t>
      </w:r>
      <w:r w:rsidR="008C2780">
        <w:rPr>
          <w:rFonts w:ascii="Open Sans" w:hAnsi="Open Sans"/>
          <w:color w:val="1B1B1B"/>
          <w:spacing w:val="-1"/>
          <w:sz w:val="27"/>
          <w:szCs w:val="27"/>
          <w:shd w:val="clear" w:color="auto" w:fill="FFFFFF"/>
        </w:rPr>
        <w:t>và thông tin không bao giờ được gửi tới server, Local storage được sử dụng cho mỗi domain hoặc protocal.</w:t>
      </w:r>
    </w:p>
    <w:p w:rsidR="00CA4F4F" w:rsidRDefault="00CA4F4F" w:rsidP="006F5834">
      <w:pPr>
        <w:pStyle w:val="NoSpacing"/>
        <w:rPr>
          <w:rFonts w:ascii="Open Sans" w:hAnsi="Open Sans"/>
          <w:color w:val="1B1B1B"/>
          <w:spacing w:val="-1"/>
          <w:sz w:val="27"/>
          <w:szCs w:val="27"/>
          <w:shd w:val="clear" w:color="auto" w:fill="FFFFFF"/>
        </w:rPr>
      </w:pPr>
    </w:p>
    <w:p w:rsidR="007C496D" w:rsidRDefault="0091666A" w:rsidP="0091666A">
      <w:pPr>
        <w:pStyle w:val="NoSpacing"/>
      </w:pPr>
      <w:r>
        <w:rPr>
          <w:shd w:val="clear" w:color="auto" w:fill="FFFFFF"/>
        </w:rPr>
        <w:t>-</w:t>
      </w:r>
      <w:r w:rsidR="00CA4F4F">
        <w:rPr>
          <w:shd w:val="clear" w:color="auto" w:fill="FFFFFF"/>
        </w:rPr>
        <w:t>Fetch</w:t>
      </w:r>
      <w:r w:rsidR="005C1D2C">
        <w:rPr>
          <w:shd w:val="clear" w:color="auto" w:fill="FFFFFF"/>
        </w:rPr>
        <w:t xml:space="preserve">: </w:t>
      </w:r>
      <w:r w:rsidR="007C496D">
        <w:t>Để hiểu về </w:t>
      </w:r>
      <w:r w:rsidR="007C496D">
        <w:rPr>
          <w:rStyle w:val="HTMLCode"/>
          <w:rFonts w:ascii="Roboto" w:eastAsiaTheme="minorHAnsi" w:hAnsi="Roboto"/>
          <w:color w:val="F92672"/>
          <w:sz w:val="23"/>
          <w:szCs w:val="23"/>
          <w:bdr w:val="none" w:sz="0" w:space="0" w:color="auto" w:frame="1"/>
          <w:shd w:val="clear" w:color="auto" w:fill="F6F6F7"/>
        </w:rPr>
        <w:t>fetch()</w:t>
      </w:r>
      <w:r w:rsidR="007C496D">
        <w:t> API, chúng ta hãy cùng quay ngược dòng thời gian về những năm đầu 2000. Vào thời điểm đó các kỹ sư của Microsoft giới thiệu một khái niệm khá là mới cho các ứng dụng Web, đó là kỹ thuật AJAX. Về mặt bản chất thì kỹ thuật này xoay quanh một object có cái tên khá là độc, </w:t>
      </w:r>
      <w:hyperlink r:id="rId16" w:history="1">
        <w:r w:rsidR="007C496D">
          <w:rPr>
            <w:rStyle w:val="Hyperlink"/>
            <w:rFonts w:ascii="Roboto" w:hAnsi="Roboto"/>
            <w:color w:val="FD3A13"/>
            <w:szCs w:val="26"/>
            <w:bdr w:val="none" w:sz="0" w:space="0" w:color="auto" w:frame="1"/>
          </w:rPr>
          <w:t>XMLHttpRequest</w:t>
        </w:r>
      </w:hyperlink>
      <w:r w:rsidR="007C496D">
        <w:t> (tuy object này không hẳn liên quan XML). Object này giúp cho browser có thể tương tác với resource thông qua giao thức HTTP. Ít lâu sau thì W3C </w:t>
      </w:r>
      <w:hyperlink r:id="rId17" w:history="1">
        <w:r w:rsidR="007C496D">
          <w:rPr>
            <w:rStyle w:val="Hyperlink"/>
            <w:rFonts w:ascii="Roboto" w:hAnsi="Roboto"/>
            <w:color w:val="FD3A13"/>
            <w:szCs w:val="26"/>
            <w:bdr w:val="none" w:sz="0" w:space="0" w:color="auto" w:frame="1"/>
          </w:rPr>
          <w:t>chuẩn hoá công nghệ này</w:t>
        </w:r>
      </w:hyperlink>
      <w:r w:rsidR="007C496D">
        <w:t> và nó được sử dụng rộng rãi như một nền tảng chủ đạo của các ứng dụng web hiện đại. Các thư viên như jQuery giúp tương tác với object này dễ dàng hơn nữa thông qua </w:t>
      </w:r>
      <w:hyperlink r:id="rId18" w:history="1">
        <w:r w:rsidR="007C496D">
          <w:rPr>
            <w:rStyle w:val="Hyperlink"/>
            <w:rFonts w:ascii="Roboto" w:hAnsi="Roboto"/>
            <w:color w:val="FD3A13"/>
            <w:szCs w:val="26"/>
            <w:bdr w:val="none" w:sz="0" w:space="0" w:color="auto" w:frame="1"/>
          </w:rPr>
          <w:t>jQuery.ajax</w:t>
        </w:r>
      </w:hyperlink>
      <w:r w:rsidR="007C496D">
        <w:t>.</w:t>
      </w:r>
    </w:p>
    <w:p w:rsidR="007C496D" w:rsidRDefault="007C496D" w:rsidP="007C496D">
      <w:pPr>
        <w:pStyle w:val="NoSpacing"/>
      </w:pPr>
      <w:r>
        <w:lastRenderedPageBreak/>
        <w:t>Trong suốt 15 năm đổ lại thì các ứng dụng web không ngừng phát triển và cải tiến. Một trong những thành tựu là sự trưởng thành của JS trên môi trường server thông qua NodeJS. Tiếc là giao thức truy suất resource thông qua HTTP rất khác giữa các implementation. Thêm vào nữa XMLHttpRequest cũng khá là phức tạp (lí do các framework tạo ra các wrapper cho nó). Đó là lí do chuẩn </w:t>
      </w:r>
      <w:hyperlink r:id="rId19" w:history="1">
        <w:r>
          <w:rPr>
            <w:rStyle w:val="Hyperlink"/>
            <w:rFonts w:ascii="Roboto" w:hAnsi="Roboto"/>
            <w:color w:val="FD3A13"/>
            <w:szCs w:val="26"/>
            <w:bdr w:val="none" w:sz="0" w:space="0" w:color="auto" w:frame="1"/>
          </w:rPr>
          <w:t>fetch API</w:t>
        </w:r>
      </w:hyperlink>
      <w:r>
        <w:t> ra đời, nó thống nhất giao thức để để lấy resource (vd: có thể thông qua mạng).</w:t>
      </w:r>
    </w:p>
    <w:p w:rsidR="007C496D" w:rsidRDefault="007C496D" w:rsidP="007C496D">
      <w:pPr>
        <w:pStyle w:val="NoSpacing"/>
      </w:pPr>
      <w:r>
        <w:t>Chuẩn này định nghĩa một lớp abstract cho các object </w:t>
      </w:r>
      <w:hyperlink r:id="rId20" w:anchor="requests" w:history="1">
        <w:r>
          <w:rPr>
            <w:rStyle w:val="Hyperlink"/>
            <w:rFonts w:ascii="Roboto" w:hAnsi="Roboto"/>
            <w:color w:val="FD3A13"/>
            <w:szCs w:val="26"/>
            <w:bdr w:val="none" w:sz="0" w:space="0" w:color="auto" w:frame="1"/>
          </w:rPr>
          <w:t>Request</w:t>
        </w:r>
      </w:hyperlink>
      <w:r>
        <w:t>, </w:t>
      </w:r>
      <w:hyperlink r:id="rId21" w:anchor="responses" w:history="1">
        <w:r>
          <w:rPr>
            <w:rStyle w:val="Hyperlink"/>
            <w:rFonts w:ascii="Roboto" w:hAnsi="Roboto"/>
            <w:color w:val="FD3A13"/>
            <w:szCs w:val="26"/>
            <w:bdr w:val="none" w:sz="0" w:space="0" w:color="auto" w:frame="1"/>
          </w:rPr>
          <w:t>Response</w:t>
        </w:r>
      </w:hyperlink>
      <w:r>
        <w:t>, </w:t>
      </w:r>
      <w:hyperlink r:id="rId22" w:anchor="bodies" w:history="1">
        <w:r>
          <w:rPr>
            <w:rStyle w:val="Hyperlink"/>
            <w:rFonts w:ascii="Roboto" w:hAnsi="Roboto"/>
            <w:color w:val="FD3A13"/>
            <w:szCs w:val="26"/>
            <w:bdr w:val="none" w:sz="0" w:space="0" w:color="auto" w:frame="1"/>
          </w:rPr>
          <w:t>Body</w:t>
        </w:r>
      </w:hyperlink>
      <w:r>
        <w:t> và </w:t>
      </w:r>
      <w:hyperlink r:id="rId23" w:anchor="statuses" w:history="1">
        <w:r>
          <w:rPr>
            <w:rStyle w:val="Hyperlink"/>
            <w:rFonts w:ascii="Roboto" w:hAnsi="Roboto"/>
            <w:color w:val="FD3A13"/>
            <w:szCs w:val="26"/>
            <w:bdr w:val="none" w:sz="0" w:space="0" w:color="auto" w:frame="1"/>
          </w:rPr>
          <w:t>Status</w:t>
        </w:r>
      </w:hyperlink>
      <w:r>
        <w:t> giúp lập trình viên tương tác dễ dàng với resource.</w:t>
      </w:r>
    </w:p>
    <w:p w:rsidR="007C496D" w:rsidRDefault="007C496D" w:rsidP="007C496D">
      <w:pPr>
        <w:pStyle w:val="NoSpacing"/>
      </w:pPr>
      <w:r>
        <w:t>Vào thời điểm này thì bạn có thể thử nghiệm fetch() trong các browser mới, vd Chrome và Firefox. Và cũng có implementation cho NodeJS.</w:t>
      </w:r>
    </w:p>
    <w:p w:rsidR="00F33811" w:rsidRPr="00CA4F4F" w:rsidRDefault="00F33811" w:rsidP="00CA4F4F">
      <w:pPr>
        <w:pStyle w:val="NoSpacing"/>
        <w:numPr>
          <w:ilvl w:val="0"/>
          <w:numId w:val="24"/>
        </w:numPr>
      </w:pPr>
    </w:p>
    <w:p w:rsidR="00BF011E" w:rsidRDefault="004E46FD" w:rsidP="004E46FD">
      <w:pPr>
        <w:pStyle w:val="Heading1"/>
        <w:spacing w:line="276" w:lineRule="auto"/>
      </w:pPr>
      <w:r>
        <w:t>Yêu Cầu</w:t>
      </w:r>
    </w:p>
    <w:p w:rsidR="00864EC8" w:rsidRDefault="0055369B" w:rsidP="00222825">
      <w:r>
        <w:t>Làm các yêu cầu  trong file excel – đã nộp qua github</w:t>
      </w:r>
    </w:p>
    <w:p w:rsidR="00395E50" w:rsidRDefault="00395E50" w:rsidP="00222825"/>
    <w:p w:rsidR="002E59FA" w:rsidRDefault="002E59FA" w:rsidP="002E59FA">
      <w:pPr>
        <w:pStyle w:val="Heading1"/>
        <w:spacing w:line="276" w:lineRule="auto"/>
      </w:pPr>
      <w:r>
        <w:t>Nội dung t</w:t>
      </w:r>
      <w:r w:rsidR="00AD3FC3">
        <w:t>ìm hiểu</w:t>
      </w:r>
    </w:p>
    <w:p w:rsidR="001B3044" w:rsidRDefault="001B3044" w:rsidP="001B3044">
      <w:pPr>
        <w:spacing w:before="0" w:line="240" w:lineRule="auto"/>
      </w:pPr>
    </w:p>
    <w:p w:rsidR="000A2D28" w:rsidRPr="00407EE1" w:rsidRDefault="00BF011E" w:rsidP="00B77AB1">
      <w:pPr>
        <w:pStyle w:val="Heading1"/>
        <w:spacing w:line="276" w:lineRule="auto"/>
      </w:pPr>
      <w:r>
        <w:t>nộp bài</w:t>
      </w:r>
    </w:p>
    <w:p w:rsidR="00BF011E" w:rsidRDefault="00BF011E" w:rsidP="00222825">
      <w:pPr>
        <w:pStyle w:val="ListParagraph"/>
        <w:numPr>
          <w:ilvl w:val="0"/>
          <w:numId w:val="2"/>
        </w:numPr>
      </w:pPr>
      <w:r>
        <w:t>Hạn nộ</w:t>
      </w:r>
      <w:r w:rsidR="00C21359">
        <w:t xml:space="preserve">p: </w:t>
      </w:r>
      <w:r w:rsidR="00F71BDF">
        <w:t xml:space="preserve"> 2</w:t>
      </w:r>
      <w:r w:rsidR="00A34A1B">
        <w:t xml:space="preserve"> tuần</w:t>
      </w:r>
      <w:r w:rsidR="001D6AF2">
        <w:t>.</w:t>
      </w:r>
      <w:bookmarkStart w:id="0" w:name="_GoBack"/>
      <w:bookmarkEnd w:id="0"/>
    </w:p>
    <w:p w:rsidR="00BF011E" w:rsidRDefault="00BF011E" w:rsidP="00222825">
      <w:pPr>
        <w:pStyle w:val="ListParagraph"/>
        <w:numPr>
          <w:ilvl w:val="0"/>
          <w:numId w:val="2"/>
        </w:numPr>
      </w:pPr>
      <w:r>
        <w:t>Bài nộ</w:t>
      </w:r>
      <w:r w:rsidR="00A752EE">
        <w:t>p</w:t>
      </w:r>
      <w:r>
        <w:t xml:space="preserve"> đượ</w:t>
      </w:r>
      <w:r w:rsidR="006D1161">
        <w:t>c chia thành</w:t>
      </w:r>
      <w:r>
        <w:t xml:space="preserve"> </w:t>
      </w:r>
      <w:r w:rsidR="006D1161">
        <w:t>0</w:t>
      </w:r>
      <w:r>
        <w:t xml:space="preserve">3 folder bên trong: </w:t>
      </w:r>
    </w:p>
    <w:p w:rsidR="00BF011E" w:rsidRDefault="006D1161" w:rsidP="00222825">
      <w:pPr>
        <w:pStyle w:val="ListParagraph"/>
        <w:numPr>
          <w:ilvl w:val="1"/>
          <w:numId w:val="2"/>
        </w:numPr>
      </w:pPr>
      <w:r>
        <w:t>e</w:t>
      </w:r>
      <w:r w:rsidR="00E633B1">
        <w:t>xe: ….</w:t>
      </w:r>
      <w:r w:rsidR="00F73A68">
        <w:t>.</w:t>
      </w:r>
    </w:p>
    <w:p w:rsidR="00BF011E" w:rsidRDefault="006D1161" w:rsidP="00222825">
      <w:pPr>
        <w:pStyle w:val="ListParagraph"/>
        <w:numPr>
          <w:ilvl w:val="1"/>
          <w:numId w:val="2"/>
        </w:numPr>
      </w:pPr>
      <w:r>
        <w:t>s</w:t>
      </w:r>
      <w:r w:rsidR="00BF011E">
        <w:t xml:space="preserve">rc: Chứa mã nguồn. </w:t>
      </w:r>
    </w:p>
    <w:p w:rsidR="002B19A1" w:rsidRPr="00442F71" w:rsidRDefault="006D1161" w:rsidP="00222825">
      <w:pPr>
        <w:pStyle w:val="ListParagraph"/>
        <w:numPr>
          <w:ilvl w:val="1"/>
          <w:numId w:val="2"/>
        </w:numPr>
        <w:rPr>
          <w:b/>
        </w:rPr>
      </w:pPr>
      <w:r>
        <w:t>d</w:t>
      </w:r>
      <w:r w:rsidR="00BF011E">
        <w:t>oc:</w:t>
      </w:r>
      <w:r w:rsidR="00303569">
        <w:t xml:space="preserve"> Báo Cáo </w:t>
      </w:r>
      <w:r w:rsidR="00C6079D">
        <w:t>(step4</w:t>
      </w:r>
      <w:r w:rsidR="008A5ACE">
        <w:t>.doc</w:t>
      </w:r>
      <w:r w:rsidR="00C67612">
        <w:t>)</w:t>
      </w:r>
      <w:r w:rsidR="008945AA">
        <w:t>.</w:t>
      </w:r>
    </w:p>
    <w:p w:rsidR="00442F71" w:rsidRPr="0091102F" w:rsidRDefault="0091102F" w:rsidP="0091102F">
      <w:pPr>
        <w:pStyle w:val="ListParagraph"/>
        <w:numPr>
          <w:ilvl w:val="0"/>
          <w:numId w:val="2"/>
        </w:numPr>
        <w:rPr>
          <w:b/>
        </w:rPr>
      </w:pPr>
      <w:r>
        <w:t>Tạ</w:t>
      </w:r>
      <w:r w:rsidR="00742FB5">
        <w:t>o Pr</w:t>
      </w:r>
      <w:r w:rsidR="004D284D">
        <w:t>oject</w:t>
      </w:r>
      <w:r>
        <w:t xml:space="preserve"> trên Github và gửi link cho người hướng dẫn</w:t>
      </w:r>
      <w:r w:rsidR="00442F71">
        <w:t>:</w:t>
      </w:r>
    </w:p>
    <w:sectPr w:rsidR="00442F71" w:rsidRPr="0091102F">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0FE" w:rsidRDefault="003620FE" w:rsidP="002B19A1">
      <w:pPr>
        <w:spacing w:after="0" w:line="240" w:lineRule="auto"/>
      </w:pPr>
      <w:r>
        <w:separator/>
      </w:r>
    </w:p>
  </w:endnote>
  <w:endnote w:type="continuationSeparator" w:id="0">
    <w:p w:rsidR="003620FE" w:rsidRDefault="003620FE" w:rsidP="002B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9FA" w:rsidRDefault="002E59FA" w:rsidP="002E59FA">
    <w:pPr>
      <w:pStyle w:val="Footer"/>
      <w:pBdr>
        <w:top w:val="thinThickSmallGap" w:sz="24" w:space="1" w:color="823B0B" w:themeColor="accent2" w:themeShade="7F"/>
      </w:pBdr>
      <w:rPr>
        <w:rFonts w:eastAsiaTheme="majorEastAsia" w:cs="Times New Roman"/>
        <w:sz w:val="24"/>
        <w:szCs w:val="24"/>
      </w:rPr>
    </w:pPr>
    <w:r w:rsidRPr="00CC4311">
      <w:rPr>
        <w:rFonts w:eastAsiaTheme="majorEastAsia" w:cs="Times New Roman"/>
        <w:sz w:val="24"/>
        <w:szCs w:val="24"/>
      </w:rPr>
      <w:t>Công ty Cổ phầ</w:t>
    </w:r>
    <w:r>
      <w:rPr>
        <w:rFonts w:eastAsiaTheme="majorEastAsia" w:cs="Times New Roman"/>
        <w:sz w:val="24"/>
        <w:szCs w:val="24"/>
      </w:rPr>
      <w:t>n 1LINK</w:t>
    </w:r>
    <w:r w:rsidRPr="00CC4311">
      <w:rPr>
        <w:rFonts w:eastAsiaTheme="majorEastAsia" w:cs="Times New Roman"/>
        <w:sz w:val="24"/>
        <w:szCs w:val="24"/>
      </w:rPr>
      <w:t xml:space="preserve"> </w:t>
    </w:r>
    <w:r w:rsidRPr="00CC4311">
      <w:rPr>
        <w:rFonts w:eastAsiaTheme="majorEastAsia" w:cs="Times New Roman"/>
        <w:sz w:val="24"/>
        <w:szCs w:val="24"/>
      </w:rPr>
      <w:ptab w:relativeTo="margin" w:alignment="right" w:leader="none"/>
    </w:r>
    <w:r w:rsidRPr="00CC4311">
      <w:rPr>
        <w:rFonts w:eastAsiaTheme="minorEastAsia" w:cs="Times New Roman"/>
        <w:sz w:val="24"/>
        <w:szCs w:val="24"/>
      </w:rPr>
      <w:fldChar w:fldCharType="begin"/>
    </w:r>
    <w:r w:rsidRPr="00CC4311">
      <w:rPr>
        <w:rFonts w:cs="Times New Roman"/>
        <w:sz w:val="24"/>
        <w:szCs w:val="24"/>
      </w:rPr>
      <w:instrText xml:space="preserve"> PAGE   \* MERGEFORMAT </w:instrText>
    </w:r>
    <w:r w:rsidRPr="00CC4311">
      <w:rPr>
        <w:rFonts w:eastAsiaTheme="minorEastAsia" w:cs="Times New Roman"/>
        <w:sz w:val="24"/>
        <w:szCs w:val="24"/>
      </w:rPr>
      <w:fldChar w:fldCharType="separate"/>
    </w:r>
    <w:r w:rsidR="001D6AF2" w:rsidRPr="001D6AF2">
      <w:rPr>
        <w:rFonts w:eastAsiaTheme="majorEastAsia" w:cs="Times New Roman"/>
        <w:noProof/>
        <w:sz w:val="24"/>
        <w:szCs w:val="24"/>
      </w:rPr>
      <w:t>2</w:t>
    </w:r>
    <w:r w:rsidRPr="00CC4311">
      <w:rPr>
        <w:rFonts w:eastAsiaTheme="majorEastAsia" w:cs="Times New Roman"/>
        <w:noProof/>
        <w:sz w:val="24"/>
        <w:szCs w:val="24"/>
      </w:rPr>
      <w:fldChar w:fldCharType="end"/>
    </w:r>
  </w:p>
  <w:p w:rsidR="002E59FA" w:rsidRPr="0048678F" w:rsidRDefault="002E59FA" w:rsidP="002E59FA">
    <w:pPr>
      <w:pStyle w:val="Footer"/>
      <w:pBdr>
        <w:top w:val="thinThickSmallGap" w:sz="24" w:space="1" w:color="823B0B" w:themeColor="accent2" w:themeShade="7F"/>
      </w:pBdr>
      <w:rPr>
        <w:rFonts w:eastAsiaTheme="majorEastAsia"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0FE" w:rsidRDefault="003620FE" w:rsidP="002B19A1">
      <w:pPr>
        <w:spacing w:after="0" w:line="240" w:lineRule="auto"/>
      </w:pPr>
      <w:r>
        <w:separator/>
      </w:r>
    </w:p>
  </w:footnote>
  <w:footnote w:type="continuationSeparator" w:id="0">
    <w:p w:rsidR="003620FE" w:rsidRDefault="003620FE" w:rsidP="002B1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2E59FA" w:rsidRPr="00CC4311" w:rsidTr="002E59FA">
      <w:tc>
        <w:tcPr>
          <w:tcW w:w="3500" w:type="pct"/>
          <w:tcBorders>
            <w:bottom w:val="single" w:sz="4" w:space="0" w:color="auto"/>
          </w:tcBorders>
          <w:vAlign w:val="bottom"/>
        </w:tcPr>
        <w:p w:rsidR="002E59FA" w:rsidRPr="00CC4311" w:rsidRDefault="002E59FA" w:rsidP="002B19A1">
          <w:pPr>
            <w:pStyle w:val="Header"/>
            <w:jc w:val="right"/>
            <w:rPr>
              <w:noProof/>
              <w:color w:val="7B7B7B" w:themeColor="accent3" w:themeShade="BF"/>
              <w:sz w:val="24"/>
              <w:szCs w:val="24"/>
            </w:rPr>
          </w:pPr>
          <w:r w:rsidRPr="00CC4311">
            <w:rPr>
              <w:b/>
              <w:bCs/>
              <w:color w:val="7B7B7B" w:themeColor="accent3" w:themeShade="BF"/>
              <w:sz w:val="24"/>
              <w:szCs w:val="24"/>
            </w:rPr>
            <w:t>[</w:t>
          </w:r>
          <w:sdt>
            <w:sdtPr>
              <w:rPr>
                <w:b/>
                <w:bCs/>
                <w:color w:val="000000"/>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Pr="00BF011E">
                <w:rPr>
                  <w:b/>
                  <w:bCs/>
                  <w:color w:val="000000"/>
                </w:rPr>
                <w:t>1LINK JSC – FOR STUDENTS</w:t>
              </w:r>
            </w:sdtContent>
          </w:sdt>
          <w:r w:rsidRPr="00CC4311">
            <w:rPr>
              <w:b/>
              <w:bCs/>
              <w:color w:val="7B7B7B" w:themeColor="accent3" w:themeShade="BF"/>
              <w:sz w:val="24"/>
              <w:szCs w:val="24"/>
            </w:rPr>
            <w:t>]</w:t>
          </w:r>
        </w:p>
      </w:tc>
      <w:sdt>
        <w:sdtPr>
          <w:rPr>
            <w:color w:val="FFFFFF" w:themeColor="background1"/>
            <w:sz w:val="24"/>
            <w:szCs w:val="24"/>
          </w:rPr>
          <w:alias w:val="Date"/>
          <w:id w:val="77677290"/>
          <w:dataBinding w:prefixMappings="xmlns:ns0='http://schemas.microsoft.com/office/2006/coverPageProps'" w:xpath="/ns0:CoverPageProperties[1]/ns0:PublishDate[1]" w:storeItemID="{55AF091B-3C7A-41E3-B477-F2FDAA23CFDA}"/>
          <w:date w:fullDate="2018-08-02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2E59FA" w:rsidRPr="00CC4311" w:rsidRDefault="00440540" w:rsidP="002E59FA">
              <w:pPr>
                <w:pStyle w:val="Header"/>
                <w:rPr>
                  <w:color w:val="FFFFFF" w:themeColor="background1"/>
                  <w:sz w:val="24"/>
                  <w:szCs w:val="24"/>
                </w:rPr>
              </w:pPr>
              <w:r w:rsidRPr="00440540">
                <w:rPr>
                  <w:color w:val="FFFFFF" w:themeColor="background1"/>
                  <w:sz w:val="24"/>
                  <w:szCs w:val="24"/>
                </w:rPr>
                <w:t>August</w:t>
              </w:r>
              <w:r>
                <w:rPr>
                  <w:color w:val="FFFFFF" w:themeColor="background1"/>
                  <w:sz w:val="24"/>
                  <w:szCs w:val="24"/>
                </w:rPr>
                <w:t xml:space="preserve"> 2</w:t>
              </w:r>
              <w:r w:rsidRPr="00440540">
                <w:rPr>
                  <w:color w:val="FFFFFF" w:themeColor="background1"/>
                  <w:sz w:val="24"/>
                  <w:szCs w:val="24"/>
                </w:rPr>
                <w:t>, 2018</w:t>
              </w:r>
            </w:p>
          </w:tc>
        </w:sdtContent>
      </w:sdt>
    </w:tr>
  </w:tbl>
  <w:p w:rsidR="002E59FA" w:rsidRPr="0048678F" w:rsidRDefault="002E59FA" w:rsidP="002E59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856"/>
    <w:multiLevelType w:val="multilevel"/>
    <w:tmpl w:val="69F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7336"/>
    <w:multiLevelType w:val="multilevel"/>
    <w:tmpl w:val="4358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16A7C"/>
    <w:multiLevelType w:val="multilevel"/>
    <w:tmpl w:val="BBF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90782"/>
    <w:multiLevelType w:val="multilevel"/>
    <w:tmpl w:val="708E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20D7F"/>
    <w:multiLevelType w:val="hybridMultilevel"/>
    <w:tmpl w:val="A564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24124"/>
    <w:multiLevelType w:val="multilevel"/>
    <w:tmpl w:val="74A44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666CB"/>
    <w:multiLevelType w:val="hybridMultilevel"/>
    <w:tmpl w:val="2174CDBE"/>
    <w:lvl w:ilvl="0" w:tplc="C83401A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F38EA"/>
    <w:multiLevelType w:val="multilevel"/>
    <w:tmpl w:val="4F2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C2C6E"/>
    <w:multiLevelType w:val="hybridMultilevel"/>
    <w:tmpl w:val="B0BCB0E2"/>
    <w:lvl w:ilvl="0" w:tplc="69A09D5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860F8"/>
    <w:multiLevelType w:val="hybridMultilevel"/>
    <w:tmpl w:val="75AEFE14"/>
    <w:lvl w:ilvl="0" w:tplc="C8D406E0">
      <w:start w:val="1"/>
      <w:numFmt w:val="upperRoman"/>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E961A7"/>
    <w:multiLevelType w:val="hybridMultilevel"/>
    <w:tmpl w:val="BD722F58"/>
    <w:lvl w:ilvl="0" w:tplc="4F78407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D4E36"/>
    <w:multiLevelType w:val="hybridMultilevel"/>
    <w:tmpl w:val="FC4EC930"/>
    <w:lvl w:ilvl="0" w:tplc="4D74EE8C">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322321BA"/>
    <w:multiLevelType w:val="multilevel"/>
    <w:tmpl w:val="0FD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F35F8"/>
    <w:multiLevelType w:val="hybridMultilevel"/>
    <w:tmpl w:val="59E62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CA79DC"/>
    <w:multiLevelType w:val="hybridMultilevel"/>
    <w:tmpl w:val="21FE5618"/>
    <w:lvl w:ilvl="0" w:tplc="5FEC74A8">
      <w:start w:val="4"/>
      <w:numFmt w:val="bullet"/>
      <w:lvlText w:val="-"/>
      <w:lvlJc w:val="left"/>
      <w:pPr>
        <w:ind w:left="720" w:hanging="360"/>
      </w:pPr>
      <w:rPr>
        <w:rFonts w:ascii="Times New Roman" w:eastAsiaTheme="minorHAnsi"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64915"/>
    <w:multiLevelType w:val="hybridMultilevel"/>
    <w:tmpl w:val="1338B762"/>
    <w:lvl w:ilvl="0" w:tplc="1FA0C53C">
      <w:start w:val="3"/>
      <w:numFmt w:val="bullet"/>
      <w:lvlText w:val="-"/>
      <w:lvlJc w:val="left"/>
      <w:pPr>
        <w:ind w:left="720" w:hanging="360"/>
      </w:pPr>
      <w:rPr>
        <w:rFonts w:ascii="Open Sans" w:eastAsiaTheme="minorHAnsi" w:hAnsi="Open Sans" w:cstheme="minorBidi" w:hint="default"/>
        <w:color w:val="1B1B1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D7F13"/>
    <w:multiLevelType w:val="hybridMultilevel"/>
    <w:tmpl w:val="5DF0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61609A"/>
    <w:multiLevelType w:val="multilevel"/>
    <w:tmpl w:val="932A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E2B97"/>
    <w:multiLevelType w:val="multilevel"/>
    <w:tmpl w:val="FAC2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219F2"/>
    <w:multiLevelType w:val="multilevel"/>
    <w:tmpl w:val="319A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D4FAF"/>
    <w:multiLevelType w:val="hybridMultilevel"/>
    <w:tmpl w:val="C7488E16"/>
    <w:lvl w:ilvl="0" w:tplc="095ED3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237A42"/>
    <w:multiLevelType w:val="hybridMultilevel"/>
    <w:tmpl w:val="6F5EE184"/>
    <w:lvl w:ilvl="0" w:tplc="FE98C9F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F7197"/>
    <w:multiLevelType w:val="hybridMultilevel"/>
    <w:tmpl w:val="AEF44620"/>
    <w:lvl w:ilvl="0" w:tplc="5A62D8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A0778B"/>
    <w:multiLevelType w:val="multilevel"/>
    <w:tmpl w:val="A12C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14EE0"/>
    <w:multiLevelType w:val="hybridMultilevel"/>
    <w:tmpl w:val="E4F6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13"/>
  </w:num>
  <w:num w:numId="5">
    <w:abstractNumId w:val="6"/>
  </w:num>
  <w:num w:numId="6">
    <w:abstractNumId w:val="0"/>
  </w:num>
  <w:num w:numId="7">
    <w:abstractNumId w:val="24"/>
  </w:num>
  <w:num w:numId="8">
    <w:abstractNumId w:val="4"/>
  </w:num>
  <w:num w:numId="9">
    <w:abstractNumId w:val="5"/>
  </w:num>
  <w:num w:numId="10">
    <w:abstractNumId w:val="10"/>
  </w:num>
  <w:num w:numId="11">
    <w:abstractNumId w:val="3"/>
  </w:num>
  <w:num w:numId="12">
    <w:abstractNumId w:val="17"/>
  </w:num>
  <w:num w:numId="13">
    <w:abstractNumId w:val="23"/>
  </w:num>
  <w:num w:numId="14">
    <w:abstractNumId w:val="19"/>
  </w:num>
  <w:num w:numId="15">
    <w:abstractNumId w:val="18"/>
  </w:num>
  <w:num w:numId="16">
    <w:abstractNumId w:val="2"/>
  </w:num>
  <w:num w:numId="17">
    <w:abstractNumId w:val="22"/>
  </w:num>
  <w:num w:numId="18">
    <w:abstractNumId w:val="7"/>
  </w:num>
  <w:num w:numId="19">
    <w:abstractNumId w:val="11"/>
  </w:num>
  <w:num w:numId="20">
    <w:abstractNumId w:val="12"/>
  </w:num>
  <w:num w:numId="21">
    <w:abstractNumId w:val="16"/>
  </w:num>
  <w:num w:numId="2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5"/>
  </w:num>
  <w:num w:numId="24">
    <w:abstractNumId w:val="2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1E"/>
    <w:rsid w:val="00001084"/>
    <w:rsid w:val="000147EE"/>
    <w:rsid w:val="000165E3"/>
    <w:rsid w:val="000177C9"/>
    <w:rsid w:val="00026358"/>
    <w:rsid w:val="00032A34"/>
    <w:rsid w:val="000379DC"/>
    <w:rsid w:val="000433BB"/>
    <w:rsid w:val="000436A8"/>
    <w:rsid w:val="000460B3"/>
    <w:rsid w:val="00055BCC"/>
    <w:rsid w:val="00065F30"/>
    <w:rsid w:val="00072E2B"/>
    <w:rsid w:val="00073EE6"/>
    <w:rsid w:val="000763B8"/>
    <w:rsid w:val="000812E9"/>
    <w:rsid w:val="0009094E"/>
    <w:rsid w:val="00095617"/>
    <w:rsid w:val="000A2D28"/>
    <w:rsid w:val="000B1FDF"/>
    <w:rsid w:val="000C3DF2"/>
    <w:rsid w:val="000C72EB"/>
    <w:rsid w:val="000D4A25"/>
    <w:rsid w:val="000E745A"/>
    <w:rsid w:val="000F0B71"/>
    <w:rsid w:val="000F2700"/>
    <w:rsid w:val="00101031"/>
    <w:rsid w:val="00125095"/>
    <w:rsid w:val="0012749A"/>
    <w:rsid w:val="00142294"/>
    <w:rsid w:val="00144FFA"/>
    <w:rsid w:val="001577A6"/>
    <w:rsid w:val="001852F2"/>
    <w:rsid w:val="00194849"/>
    <w:rsid w:val="00195A8C"/>
    <w:rsid w:val="001B069D"/>
    <w:rsid w:val="001B1DE3"/>
    <w:rsid w:val="001B2D5B"/>
    <w:rsid w:val="001B3044"/>
    <w:rsid w:val="001B6A21"/>
    <w:rsid w:val="001B7FAB"/>
    <w:rsid w:val="001C4984"/>
    <w:rsid w:val="001C4BD0"/>
    <w:rsid w:val="001D340A"/>
    <w:rsid w:val="001D6AF2"/>
    <w:rsid w:val="001E155B"/>
    <w:rsid w:val="001F0C33"/>
    <w:rsid w:val="001F1C68"/>
    <w:rsid w:val="001F1F1A"/>
    <w:rsid w:val="001F244C"/>
    <w:rsid w:val="001F4363"/>
    <w:rsid w:val="002149CB"/>
    <w:rsid w:val="00222825"/>
    <w:rsid w:val="00222FDE"/>
    <w:rsid w:val="00224E44"/>
    <w:rsid w:val="00225F2D"/>
    <w:rsid w:val="00235819"/>
    <w:rsid w:val="00271B6C"/>
    <w:rsid w:val="00277341"/>
    <w:rsid w:val="002A0656"/>
    <w:rsid w:val="002B19A1"/>
    <w:rsid w:val="002B2D53"/>
    <w:rsid w:val="002B4F37"/>
    <w:rsid w:val="002B70E1"/>
    <w:rsid w:val="002C74C5"/>
    <w:rsid w:val="002D798E"/>
    <w:rsid w:val="002E3AB1"/>
    <w:rsid w:val="002E59FA"/>
    <w:rsid w:val="002F4130"/>
    <w:rsid w:val="0030050D"/>
    <w:rsid w:val="00303569"/>
    <w:rsid w:val="00314C7B"/>
    <w:rsid w:val="00317B7B"/>
    <w:rsid w:val="003348F4"/>
    <w:rsid w:val="0033567C"/>
    <w:rsid w:val="00340ADD"/>
    <w:rsid w:val="0034639A"/>
    <w:rsid w:val="00360E77"/>
    <w:rsid w:val="003620FE"/>
    <w:rsid w:val="00363FBD"/>
    <w:rsid w:val="003667FC"/>
    <w:rsid w:val="0037237E"/>
    <w:rsid w:val="00375426"/>
    <w:rsid w:val="00377567"/>
    <w:rsid w:val="00386507"/>
    <w:rsid w:val="00394AD6"/>
    <w:rsid w:val="00395E50"/>
    <w:rsid w:val="003A68BF"/>
    <w:rsid w:val="003B119C"/>
    <w:rsid w:val="003B3873"/>
    <w:rsid w:val="003C46E5"/>
    <w:rsid w:val="003C7203"/>
    <w:rsid w:val="003D7932"/>
    <w:rsid w:val="00407EE1"/>
    <w:rsid w:val="00411C2A"/>
    <w:rsid w:val="0042088E"/>
    <w:rsid w:val="004332E2"/>
    <w:rsid w:val="00440540"/>
    <w:rsid w:val="00442F71"/>
    <w:rsid w:val="00483CDD"/>
    <w:rsid w:val="00485A9D"/>
    <w:rsid w:val="00485CCA"/>
    <w:rsid w:val="00486439"/>
    <w:rsid w:val="00487D04"/>
    <w:rsid w:val="004A2641"/>
    <w:rsid w:val="004B4363"/>
    <w:rsid w:val="004D214F"/>
    <w:rsid w:val="004D284D"/>
    <w:rsid w:val="004D3AB3"/>
    <w:rsid w:val="004D45A7"/>
    <w:rsid w:val="004D5119"/>
    <w:rsid w:val="004D6E98"/>
    <w:rsid w:val="004E46FD"/>
    <w:rsid w:val="004F0D81"/>
    <w:rsid w:val="00511D9B"/>
    <w:rsid w:val="00511DF4"/>
    <w:rsid w:val="00513B59"/>
    <w:rsid w:val="00517B48"/>
    <w:rsid w:val="0052741B"/>
    <w:rsid w:val="005276B6"/>
    <w:rsid w:val="00527C8C"/>
    <w:rsid w:val="00533310"/>
    <w:rsid w:val="0054001D"/>
    <w:rsid w:val="0054012B"/>
    <w:rsid w:val="005508C7"/>
    <w:rsid w:val="0055369B"/>
    <w:rsid w:val="00561DE5"/>
    <w:rsid w:val="00572A8E"/>
    <w:rsid w:val="00577C43"/>
    <w:rsid w:val="00586253"/>
    <w:rsid w:val="00587499"/>
    <w:rsid w:val="005A741B"/>
    <w:rsid w:val="005A77F8"/>
    <w:rsid w:val="005A7ADA"/>
    <w:rsid w:val="005B1B86"/>
    <w:rsid w:val="005C1D2C"/>
    <w:rsid w:val="005C250A"/>
    <w:rsid w:val="005C4843"/>
    <w:rsid w:val="005D02FF"/>
    <w:rsid w:val="005E0CC4"/>
    <w:rsid w:val="005E3921"/>
    <w:rsid w:val="005E50DC"/>
    <w:rsid w:val="005F0BD6"/>
    <w:rsid w:val="005F62B6"/>
    <w:rsid w:val="006024DC"/>
    <w:rsid w:val="00606D78"/>
    <w:rsid w:val="006369E5"/>
    <w:rsid w:val="006429E9"/>
    <w:rsid w:val="00643EE1"/>
    <w:rsid w:val="00646ED2"/>
    <w:rsid w:val="0065521A"/>
    <w:rsid w:val="006608DD"/>
    <w:rsid w:val="00662E91"/>
    <w:rsid w:val="00666EEA"/>
    <w:rsid w:val="00676315"/>
    <w:rsid w:val="00681E2B"/>
    <w:rsid w:val="00694164"/>
    <w:rsid w:val="00695B97"/>
    <w:rsid w:val="006A01D8"/>
    <w:rsid w:val="006A08BD"/>
    <w:rsid w:val="006A1BBB"/>
    <w:rsid w:val="006A3B43"/>
    <w:rsid w:val="006B45A6"/>
    <w:rsid w:val="006C2EF7"/>
    <w:rsid w:val="006C49B7"/>
    <w:rsid w:val="006C5AA7"/>
    <w:rsid w:val="006D1161"/>
    <w:rsid w:val="006D42E6"/>
    <w:rsid w:val="006D46A5"/>
    <w:rsid w:val="006E6569"/>
    <w:rsid w:val="006E6F13"/>
    <w:rsid w:val="006F4EC1"/>
    <w:rsid w:val="006F5834"/>
    <w:rsid w:val="00707F00"/>
    <w:rsid w:val="00726F17"/>
    <w:rsid w:val="00734312"/>
    <w:rsid w:val="00735B4D"/>
    <w:rsid w:val="00742FB5"/>
    <w:rsid w:val="00742FD5"/>
    <w:rsid w:val="00747182"/>
    <w:rsid w:val="00754BE0"/>
    <w:rsid w:val="00761427"/>
    <w:rsid w:val="0076677D"/>
    <w:rsid w:val="007708B1"/>
    <w:rsid w:val="00775A0C"/>
    <w:rsid w:val="00781B63"/>
    <w:rsid w:val="00783681"/>
    <w:rsid w:val="0079150A"/>
    <w:rsid w:val="0079233C"/>
    <w:rsid w:val="00795F69"/>
    <w:rsid w:val="007A59E4"/>
    <w:rsid w:val="007A5F66"/>
    <w:rsid w:val="007C11CC"/>
    <w:rsid w:val="007C496D"/>
    <w:rsid w:val="007D32E9"/>
    <w:rsid w:val="007E1ACB"/>
    <w:rsid w:val="007E6A6B"/>
    <w:rsid w:val="007F45CA"/>
    <w:rsid w:val="00805971"/>
    <w:rsid w:val="00806775"/>
    <w:rsid w:val="00807089"/>
    <w:rsid w:val="00834E3D"/>
    <w:rsid w:val="00837972"/>
    <w:rsid w:val="0084010F"/>
    <w:rsid w:val="00846662"/>
    <w:rsid w:val="00857D30"/>
    <w:rsid w:val="0086446A"/>
    <w:rsid w:val="00864EC8"/>
    <w:rsid w:val="008945AA"/>
    <w:rsid w:val="008A180D"/>
    <w:rsid w:val="008A5ACE"/>
    <w:rsid w:val="008B0C79"/>
    <w:rsid w:val="008B74D5"/>
    <w:rsid w:val="008C2780"/>
    <w:rsid w:val="008C668A"/>
    <w:rsid w:val="008D007B"/>
    <w:rsid w:val="008F41EB"/>
    <w:rsid w:val="008F4BA6"/>
    <w:rsid w:val="008F677F"/>
    <w:rsid w:val="009073BB"/>
    <w:rsid w:val="0091102F"/>
    <w:rsid w:val="0091666A"/>
    <w:rsid w:val="00960014"/>
    <w:rsid w:val="00965165"/>
    <w:rsid w:val="009671E6"/>
    <w:rsid w:val="00971CDA"/>
    <w:rsid w:val="00972FB4"/>
    <w:rsid w:val="00986D29"/>
    <w:rsid w:val="00991CFE"/>
    <w:rsid w:val="00992E9E"/>
    <w:rsid w:val="0099354E"/>
    <w:rsid w:val="00995604"/>
    <w:rsid w:val="00995A51"/>
    <w:rsid w:val="009C5F4F"/>
    <w:rsid w:val="009E3589"/>
    <w:rsid w:val="009F436C"/>
    <w:rsid w:val="00A17BEF"/>
    <w:rsid w:val="00A22B21"/>
    <w:rsid w:val="00A26127"/>
    <w:rsid w:val="00A3260E"/>
    <w:rsid w:val="00A34A1B"/>
    <w:rsid w:val="00A45222"/>
    <w:rsid w:val="00A56E3E"/>
    <w:rsid w:val="00A6476F"/>
    <w:rsid w:val="00A65B2F"/>
    <w:rsid w:val="00A73AC1"/>
    <w:rsid w:val="00A752EE"/>
    <w:rsid w:val="00A75A5F"/>
    <w:rsid w:val="00A84E49"/>
    <w:rsid w:val="00A86759"/>
    <w:rsid w:val="00AC7E34"/>
    <w:rsid w:val="00AD3FC3"/>
    <w:rsid w:val="00AD7B07"/>
    <w:rsid w:val="00AD7B9B"/>
    <w:rsid w:val="00B01D4D"/>
    <w:rsid w:val="00B060CE"/>
    <w:rsid w:val="00B25917"/>
    <w:rsid w:val="00B34D40"/>
    <w:rsid w:val="00B46CC2"/>
    <w:rsid w:val="00B47349"/>
    <w:rsid w:val="00B5057C"/>
    <w:rsid w:val="00B63D9E"/>
    <w:rsid w:val="00B717FF"/>
    <w:rsid w:val="00B77AB1"/>
    <w:rsid w:val="00B86102"/>
    <w:rsid w:val="00B94DFA"/>
    <w:rsid w:val="00BB45C8"/>
    <w:rsid w:val="00BC117D"/>
    <w:rsid w:val="00BC26E2"/>
    <w:rsid w:val="00BD0F3F"/>
    <w:rsid w:val="00BD40D7"/>
    <w:rsid w:val="00BE3BC1"/>
    <w:rsid w:val="00BE4FE8"/>
    <w:rsid w:val="00BE68D1"/>
    <w:rsid w:val="00BF011E"/>
    <w:rsid w:val="00BF15A3"/>
    <w:rsid w:val="00BF631D"/>
    <w:rsid w:val="00C21359"/>
    <w:rsid w:val="00C2461B"/>
    <w:rsid w:val="00C3031F"/>
    <w:rsid w:val="00C32D8B"/>
    <w:rsid w:val="00C37E8E"/>
    <w:rsid w:val="00C409C8"/>
    <w:rsid w:val="00C47FDA"/>
    <w:rsid w:val="00C6079D"/>
    <w:rsid w:val="00C610EA"/>
    <w:rsid w:val="00C64C09"/>
    <w:rsid w:val="00C67612"/>
    <w:rsid w:val="00C96363"/>
    <w:rsid w:val="00CA4F4F"/>
    <w:rsid w:val="00CC1826"/>
    <w:rsid w:val="00CD1436"/>
    <w:rsid w:val="00CE1AEF"/>
    <w:rsid w:val="00CF7075"/>
    <w:rsid w:val="00CF7C28"/>
    <w:rsid w:val="00D06AF4"/>
    <w:rsid w:val="00D0715F"/>
    <w:rsid w:val="00D11FFB"/>
    <w:rsid w:val="00D17A97"/>
    <w:rsid w:val="00D308F6"/>
    <w:rsid w:val="00D36FA3"/>
    <w:rsid w:val="00D408AC"/>
    <w:rsid w:val="00D456FA"/>
    <w:rsid w:val="00D56243"/>
    <w:rsid w:val="00D60072"/>
    <w:rsid w:val="00D736B4"/>
    <w:rsid w:val="00D746DD"/>
    <w:rsid w:val="00D813B5"/>
    <w:rsid w:val="00D8589D"/>
    <w:rsid w:val="00D93F86"/>
    <w:rsid w:val="00DA7FA8"/>
    <w:rsid w:val="00DC1A9B"/>
    <w:rsid w:val="00DE22E1"/>
    <w:rsid w:val="00DF165A"/>
    <w:rsid w:val="00DF34DF"/>
    <w:rsid w:val="00DF5E67"/>
    <w:rsid w:val="00E058D3"/>
    <w:rsid w:val="00E1781D"/>
    <w:rsid w:val="00E3434E"/>
    <w:rsid w:val="00E633B1"/>
    <w:rsid w:val="00E65D23"/>
    <w:rsid w:val="00E70A57"/>
    <w:rsid w:val="00E83D7B"/>
    <w:rsid w:val="00E84CB6"/>
    <w:rsid w:val="00E92AED"/>
    <w:rsid w:val="00E93A78"/>
    <w:rsid w:val="00E96A3D"/>
    <w:rsid w:val="00EB01B3"/>
    <w:rsid w:val="00EB41DA"/>
    <w:rsid w:val="00EC0065"/>
    <w:rsid w:val="00EF06AB"/>
    <w:rsid w:val="00EF1224"/>
    <w:rsid w:val="00EF3044"/>
    <w:rsid w:val="00EF4927"/>
    <w:rsid w:val="00F063CE"/>
    <w:rsid w:val="00F20EF7"/>
    <w:rsid w:val="00F227FA"/>
    <w:rsid w:val="00F2565E"/>
    <w:rsid w:val="00F33811"/>
    <w:rsid w:val="00F412C4"/>
    <w:rsid w:val="00F413DE"/>
    <w:rsid w:val="00F42D25"/>
    <w:rsid w:val="00F63F27"/>
    <w:rsid w:val="00F6766C"/>
    <w:rsid w:val="00F71BDF"/>
    <w:rsid w:val="00F73A68"/>
    <w:rsid w:val="00F8495F"/>
    <w:rsid w:val="00F85D9C"/>
    <w:rsid w:val="00F9442E"/>
    <w:rsid w:val="00F9519E"/>
    <w:rsid w:val="00FA07A3"/>
    <w:rsid w:val="00FA1FD2"/>
    <w:rsid w:val="00FC235F"/>
    <w:rsid w:val="00FD1B49"/>
    <w:rsid w:val="00FE3382"/>
    <w:rsid w:val="00FF598F"/>
    <w:rsid w:val="00FF6C3E"/>
    <w:rsid w:val="00FF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C75D8"/>
  <w15:chartTrackingRefBased/>
  <w15:docId w15:val="{C94FF402-CA8B-427A-84E5-756B8936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9A1"/>
    <w:rPr>
      <w:rFonts w:ascii="Times New Roman" w:hAnsi="Times New Roman"/>
      <w:sz w:val="26"/>
    </w:rPr>
  </w:style>
  <w:style w:type="paragraph" w:styleId="Heading1">
    <w:name w:val="heading 1"/>
    <w:basedOn w:val="Normal"/>
    <w:next w:val="Normal"/>
    <w:link w:val="Heading1Char"/>
    <w:autoRedefine/>
    <w:uiPriority w:val="9"/>
    <w:qFormat/>
    <w:rsid w:val="00BF011E"/>
    <w:pPr>
      <w:keepNext/>
      <w:keepLines/>
      <w:numPr>
        <w:numId w:val="1"/>
      </w:numPr>
      <w:spacing w:before="240" w:after="0" w:line="240" w:lineRule="auto"/>
      <w:ind w:left="540" w:hanging="540"/>
      <w:outlineLvl w:val="0"/>
    </w:pPr>
    <w:rPr>
      <w:rFonts w:eastAsiaTheme="majorEastAsia" w:cstheme="majorBidi"/>
      <w:b/>
      <w:caps/>
      <w:szCs w:val="32"/>
    </w:rPr>
  </w:style>
  <w:style w:type="paragraph" w:styleId="Heading2">
    <w:name w:val="heading 2"/>
    <w:basedOn w:val="Normal"/>
    <w:next w:val="Normal"/>
    <w:link w:val="Heading2Char"/>
    <w:autoRedefine/>
    <w:uiPriority w:val="9"/>
    <w:semiHidden/>
    <w:unhideWhenUsed/>
    <w:qFormat/>
    <w:rsid w:val="00991CFE"/>
    <w:pPr>
      <w:keepNext/>
      <w:keepLines/>
      <w:spacing w:before="40" w:after="0" w:line="24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1E"/>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semiHidden/>
    <w:rsid w:val="00991CFE"/>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726F17"/>
    <w:pPr>
      <w:spacing w:after="0" w:line="36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726F17"/>
    <w:rPr>
      <w:rFonts w:ascii="Times New Roman" w:eastAsiaTheme="majorEastAsia" w:hAnsi="Times New Roman" w:cstheme="majorBidi"/>
      <w:b/>
      <w:caps/>
      <w:spacing w:val="-10"/>
      <w:kern w:val="28"/>
      <w:sz w:val="32"/>
      <w:szCs w:val="56"/>
    </w:rPr>
  </w:style>
  <w:style w:type="paragraph" w:styleId="Header">
    <w:name w:val="header"/>
    <w:basedOn w:val="Normal"/>
    <w:link w:val="HeaderChar"/>
    <w:uiPriority w:val="99"/>
    <w:unhideWhenUsed/>
    <w:rsid w:val="002B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9A1"/>
    <w:rPr>
      <w:rFonts w:ascii="Times New Roman" w:hAnsi="Times New Roman"/>
      <w:sz w:val="26"/>
    </w:rPr>
  </w:style>
  <w:style w:type="paragraph" w:styleId="Footer">
    <w:name w:val="footer"/>
    <w:basedOn w:val="Normal"/>
    <w:link w:val="FooterChar"/>
    <w:uiPriority w:val="99"/>
    <w:unhideWhenUsed/>
    <w:rsid w:val="002B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9A1"/>
    <w:rPr>
      <w:rFonts w:ascii="Times New Roman" w:hAnsi="Times New Roman"/>
      <w:sz w:val="26"/>
    </w:rPr>
  </w:style>
  <w:style w:type="paragraph" w:styleId="ListParagraph">
    <w:name w:val="List Paragraph"/>
    <w:basedOn w:val="Normal"/>
    <w:uiPriority w:val="34"/>
    <w:qFormat/>
    <w:rsid w:val="00BF011E"/>
    <w:pPr>
      <w:ind w:left="720"/>
      <w:contextualSpacing/>
    </w:pPr>
    <w:rPr>
      <w:rFonts w:eastAsia="Calibri" w:cs="Times New Roman"/>
    </w:rPr>
  </w:style>
  <w:style w:type="table" w:styleId="TableGrid">
    <w:name w:val="Table Grid"/>
    <w:basedOn w:val="TableNormal"/>
    <w:uiPriority w:val="39"/>
    <w:rsid w:val="00395E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7B7B"/>
    <w:pPr>
      <w:spacing w:before="0" w:after="0" w:line="240" w:lineRule="auto"/>
    </w:pPr>
    <w:rPr>
      <w:rFonts w:ascii="Times New Roman" w:hAnsi="Times New Roman"/>
      <w:sz w:val="26"/>
    </w:rPr>
  </w:style>
  <w:style w:type="character" w:styleId="Hyperlink">
    <w:name w:val="Hyperlink"/>
    <w:basedOn w:val="DefaultParagraphFont"/>
    <w:uiPriority w:val="99"/>
    <w:semiHidden/>
    <w:unhideWhenUsed/>
    <w:rsid w:val="007708B1"/>
    <w:rPr>
      <w:color w:val="0000FF"/>
      <w:u w:val="single"/>
    </w:rPr>
  </w:style>
  <w:style w:type="paragraph" w:styleId="NormalWeb">
    <w:name w:val="Normal (Web)"/>
    <w:basedOn w:val="Normal"/>
    <w:uiPriority w:val="99"/>
    <w:semiHidden/>
    <w:unhideWhenUsed/>
    <w:rsid w:val="00F6766C"/>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6766C"/>
    <w:rPr>
      <w:b/>
      <w:bCs/>
    </w:rPr>
  </w:style>
  <w:style w:type="paragraph" w:styleId="HTMLPreformatted">
    <w:name w:val="HTML Preformatted"/>
    <w:basedOn w:val="Normal"/>
    <w:link w:val="HTMLPreformattedChar"/>
    <w:uiPriority w:val="99"/>
    <w:semiHidden/>
    <w:unhideWhenUsed/>
    <w:rsid w:val="0012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49A"/>
    <w:rPr>
      <w:rFonts w:ascii="Courier New" w:eastAsia="Times New Roman" w:hAnsi="Courier New" w:cs="Courier New"/>
      <w:sz w:val="20"/>
      <w:szCs w:val="20"/>
    </w:rPr>
  </w:style>
  <w:style w:type="character" w:customStyle="1" w:styleId="tag">
    <w:name w:val="tag"/>
    <w:basedOn w:val="DefaultParagraphFont"/>
    <w:rsid w:val="0012749A"/>
  </w:style>
  <w:style w:type="character" w:customStyle="1" w:styleId="pln">
    <w:name w:val="pln"/>
    <w:basedOn w:val="DefaultParagraphFont"/>
    <w:rsid w:val="0012749A"/>
  </w:style>
  <w:style w:type="character" w:customStyle="1" w:styleId="atn">
    <w:name w:val="atn"/>
    <w:basedOn w:val="DefaultParagraphFont"/>
    <w:rsid w:val="0012749A"/>
  </w:style>
  <w:style w:type="character" w:customStyle="1" w:styleId="pun">
    <w:name w:val="pun"/>
    <w:basedOn w:val="DefaultParagraphFont"/>
    <w:rsid w:val="0012749A"/>
  </w:style>
  <w:style w:type="character" w:customStyle="1" w:styleId="atv">
    <w:name w:val="atv"/>
    <w:basedOn w:val="DefaultParagraphFont"/>
    <w:rsid w:val="0012749A"/>
  </w:style>
  <w:style w:type="character" w:styleId="HTMLCode">
    <w:name w:val="HTML Code"/>
    <w:basedOn w:val="DefaultParagraphFont"/>
    <w:uiPriority w:val="99"/>
    <w:semiHidden/>
    <w:unhideWhenUsed/>
    <w:rsid w:val="00DC1A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4265">
      <w:bodyDiv w:val="1"/>
      <w:marLeft w:val="0"/>
      <w:marRight w:val="0"/>
      <w:marTop w:val="0"/>
      <w:marBottom w:val="0"/>
      <w:divBdr>
        <w:top w:val="none" w:sz="0" w:space="0" w:color="auto"/>
        <w:left w:val="none" w:sz="0" w:space="0" w:color="auto"/>
        <w:bottom w:val="none" w:sz="0" w:space="0" w:color="auto"/>
        <w:right w:val="none" w:sz="0" w:space="0" w:color="auto"/>
      </w:divBdr>
      <w:divsChild>
        <w:div w:id="144974664">
          <w:marLeft w:val="0"/>
          <w:marRight w:val="0"/>
          <w:marTop w:val="0"/>
          <w:marBottom w:val="0"/>
          <w:divBdr>
            <w:top w:val="none" w:sz="0" w:space="0" w:color="auto"/>
            <w:left w:val="none" w:sz="0" w:space="0" w:color="auto"/>
            <w:bottom w:val="none" w:sz="0" w:space="0" w:color="auto"/>
            <w:right w:val="none" w:sz="0" w:space="0" w:color="auto"/>
          </w:divBdr>
          <w:divsChild>
            <w:div w:id="9225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0742">
      <w:bodyDiv w:val="1"/>
      <w:marLeft w:val="0"/>
      <w:marRight w:val="0"/>
      <w:marTop w:val="0"/>
      <w:marBottom w:val="0"/>
      <w:divBdr>
        <w:top w:val="none" w:sz="0" w:space="0" w:color="auto"/>
        <w:left w:val="none" w:sz="0" w:space="0" w:color="auto"/>
        <w:bottom w:val="none" w:sz="0" w:space="0" w:color="auto"/>
        <w:right w:val="none" w:sz="0" w:space="0" w:color="auto"/>
      </w:divBdr>
    </w:div>
    <w:div w:id="471751644">
      <w:bodyDiv w:val="1"/>
      <w:marLeft w:val="0"/>
      <w:marRight w:val="0"/>
      <w:marTop w:val="0"/>
      <w:marBottom w:val="0"/>
      <w:divBdr>
        <w:top w:val="none" w:sz="0" w:space="0" w:color="auto"/>
        <w:left w:val="none" w:sz="0" w:space="0" w:color="auto"/>
        <w:bottom w:val="none" w:sz="0" w:space="0" w:color="auto"/>
        <w:right w:val="none" w:sz="0" w:space="0" w:color="auto"/>
      </w:divBdr>
    </w:div>
    <w:div w:id="511187871">
      <w:bodyDiv w:val="1"/>
      <w:marLeft w:val="0"/>
      <w:marRight w:val="0"/>
      <w:marTop w:val="0"/>
      <w:marBottom w:val="0"/>
      <w:divBdr>
        <w:top w:val="none" w:sz="0" w:space="0" w:color="auto"/>
        <w:left w:val="none" w:sz="0" w:space="0" w:color="auto"/>
        <w:bottom w:val="none" w:sz="0" w:space="0" w:color="auto"/>
        <w:right w:val="none" w:sz="0" w:space="0" w:color="auto"/>
      </w:divBdr>
    </w:div>
    <w:div w:id="642079141">
      <w:bodyDiv w:val="1"/>
      <w:marLeft w:val="0"/>
      <w:marRight w:val="0"/>
      <w:marTop w:val="0"/>
      <w:marBottom w:val="0"/>
      <w:divBdr>
        <w:top w:val="none" w:sz="0" w:space="0" w:color="auto"/>
        <w:left w:val="none" w:sz="0" w:space="0" w:color="auto"/>
        <w:bottom w:val="none" w:sz="0" w:space="0" w:color="auto"/>
        <w:right w:val="none" w:sz="0" w:space="0" w:color="auto"/>
      </w:divBdr>
    </w:div>
    <w:div w:id="677732180">
      <w:bodyDiv w:val="1"/>
      <w:marLeft w:val="0"/>
      <w:marRight w:val="0"/>
      <w:marTop w:val="0"/>
      <w:marBottom w:val="0"/>
      <w:divBdr>
        <w:top w:val="none" w:sz="0" w:space="0" w:color="auto"/>
        <w:left w:val="none" w:sz="0" w:space="0" w:color="auto"/>
        <w:bottom w:val="none" w:sz="0" w:space="0" w:color="auto"/>
        <w:right w:val="none" w:sz="0" w:space="0" w:color="auto"/>
      </w:divBdr>
    </w:div>
    <w:div w:id="903028791">
      <w:bodyDiv w:val="1"/>
      <w:marLeft w:val="0"/>
      <w:marRight w:val="0"/>
      <w:marTop w:val="0"/>
      <w:marBottom w:val="0"/>
      <w:divBdr>
        <w:top w:val="none" w:sz="0" w:space="0" w:color="auto"/>
        <w:left w:val="none" w:sz="0" w:space="0" w:color="auto"/>
        <w:bottom w:val="none" w:sz="0" w:space="0" w:color="auto"/>
        <w:right w:val="none" w:sz="0" w:space="0" w:color="auto"/>
      </w:divBdr>
    </w:div>
    <w:div w:id="909460342">
      <w:bodyDiv w:val="1"/>
      <w:marLeft w:val="0"/>
      <w:marRight w:val="0"/>
      <w:marTop w:val="0"/>
      <w:marBottom w:val="0"/>
      <w:divBdr>
        <w:top w:val="none" w:sz="0" w:space="0" w:color="auto"/>
        <w:left w:val="none" w:sz="0" w:space="0" w:color="auto"/>
        <w:bottom w:val="none" w:sz="0" w:space="0" w:color="auto"/>
        <w:right w:val="none" w:sz="0" w:space="0" w:color="auto"/>
      </w:divBdr>
      <w:divsChild>
        <w:div w:id="572205150">
          <w:marLeft w:val="0"/>
          <w:marRight w:val="0"/>
          <w:marTop w:val="0"/>
          <w:marBottom w:val="0"/>
          <w:divBdr>
            <w:top w:val="none" w:sz="0" w:space="0" w:color="auto"/>
            <w:left w:val="none" w:sz="0" w:space="0" w:color="auto"/>
            <w:bottom w:val="none" w:sz="0" w:space="0" w:color="auto"/>
            <w:right w:val="none" w:sz="0" w:space="0" w:color="auto"/>
          </w:divBdr>
          <w:divsChild>
            <w:div w:id="13920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4895">
      <w:bodyDiv w:val="1"/>
      <w:marLeft w:val="0"/>
      <w:marRight w:val="0"/>
      <w:marTop w:val="0"/>
      <w:marBottom w:val="0"/>
      <w:divBdr>
        <w:top w:val="none" w:sz="0" w:space="0" w:color="auto"/>
        <w:left w:val="none" w:sz="0" w:space="0" w:color="auto"/>
        <w:bottom w:val="none" w:sz="0" w:space="0" w:color="auto"/>
        <w:right w:val="none" w:sz="0" w:space="0" w:color="auto"/>
      </w:divBdr>
    </w:div>
    <w:div w:id="1178038670">
      <w:bodyDiv w:val="1"/>
      <w:marLeft w:val="0"/>
      <w:marRight w:val="0"/>
      <w:marTop w:val="0"/>
      <w:marBottom w:val="0"/>
      <w:divBdr>
        <w:top w:val="none" w:sz="0" w:space="0" w:color="auto"/>
        <w:left w:val="none" w:sz="0" w:space="0" w:color="auto"/>
        <w:bottom w:val="none" w:sz="0" w:space="0" w:color="auto"/>
        <w:right w:val="none" w:sz="0" w:space="0" w:color="auto"/>
      </w:divBdr>
    </w:div>
    <w:div w:id="1181318778">
      <w:bodyDiv w:val="1"/>
      <w:marLeft w:val="0"/>
      <w:marRight w:val="0"/>
      <w:marTop w:val="0"/>
      <w:marBottom w:val="0"/>
      <w:divBdr>
        <w:top w:val="none" w:sz="0" w:space="0" w:color="auto"/>
        <w:left w:val="none" w:sz="0" w:space="0" w:color="auto"/>
        <w:bottom w:val="none" w:sz="0" w:space="0" w:color="auto"/>
        <w:right w:val="none" w:sz="0" w:space="0" w:color="auto"/>
      </w:divBdr>
    </w:div>
    <w:div w:id="1291520898">
      <w:bodyDiv w:val="1"/>
      <w:marLeft w:val="0"/>
      <w:marRight w:val="0"/>
      <w:marTop w:val="0"/>
      <w:marBottom w:val="0"/>
      <w:divBdr>
        <w:top w:val="none" w:sz="0" w:space="0" w:color="auto"/>
        <w:left w:val="none" w:sz="0" w:space="0" w:color="auto"/>
        <w:bottom w:val="none" w:sz="0" w:space="0" w:color="auto"/>
        <w:right w:val="none" w:sz="0" w:space="0" w:color="auto"/>
      </w:divBdr>
    </w:div>
    <w:div w:id="1457137206">
      <w:bodyDiv w:val="1"/>
      <w:marLeft w:val="0"/>
      <w:marRight w:val="0"/>
      <w:marTop w:val="0"/>
      <w:marBottom w:val="0"/>
      <w:divBdr>
        <w:top w:val="none" w:sz="0" w:space="0" w:color="auto"/>
        <w:left w:val="none" w:sz="0" w:space="0" w:color="auto"/>
        <w:bottom w:val="none" w:sz="0" w:space="0" w:color="auto"/>
        <w:right w:val="none" w:sz="0" w:space="0" w:color="auto"/>
      </w:divBdr>
    </w:div>
    <w:div w:id="1600405534">
      <w:bodyDiv w:val="1"/>
      <w:marLeft w:val="0"/>
      <w:marRight w:val="0"/>
      <w:marTop w:val="0"/>
      <w:marBottom w:val="0"/>
      <w:divBdr>
        <w:top w:val="none" w:sz="0" w:space="0" w:color="auto"/>
        <w:left w:val="none" w:sz="0" w:space="0" w:color="auto"/>
        <w:bottom w:val="none" w:sz="0" w:space="0" w:color="auto"/>
        <w:right w:val="none" w:sz="0" w:space="0" w:color="auto"/>
      </w:divBdr>
    </w:div>
    <w:div w:id="1641962850">
      <w:bodyDiv w:val="1"/>
      <w:marLeft w:val="0"/>
      <w:marRight w:val="0"/>
      <w:marTop w:val="0"/>
      <w:marBottom w:val="0"/>
      <w:divBdr>
        <w:top w:val="none" w:sz="0" w:space="0" w:color="auto"/>
        <w:left w:val="none" w:sz="0" w:space="0" w:color="auto"/>
        <w:bottom w:val="none" w:sz="0" w:space="0" w:color="auto"/>
        <w:right w:val="none" w:sz="0" w:space="0" w:color="auto"/>
      </w:divBdr>
      <w:divsChild>
        <w:div w:id="191765749">
          <w:marLeft w:val="0"/>
          <w:marRight w:val="0"/>
          <w:marTop w:val="0"/>
          <w:marBottom w:val="0"/>
          <w:divBdr>
            <w:top w:val="none" w:sz="0" w:space="0" w:color="auto"/>
            <w:left w:val="none" w:sz="0" w:space="0" w:color="auto"/>
            <w:bottom w:val="none" w:sz="0" w:space="0" w:color="auto"/>
            <w:right w:val="none" w:sz="0" w:space="0" w:color="auto"/>
          </w:divBdr>
          <w:divsChild>
            <w:div w:id="463085470">
              <w:marLeft w:val="0"/>
              <w:marRight w:val="0"/>
              <w:marTop w:val="0"/>
              <w:marBottom w:val="0"/>
              <w:divBdr>
                <w:top w:val="none" w:sz="0" w:space="0" w:color="auto"/>
                <w:left w:val="none" w:sz="0" w:space="0" w:color="auto"/>
                <w:bottom w:val="none" w:sz="0" w:space="0" w:color="auto"/>
                <w:right w:val="none" w:sz="0" w:space="0" w:color="auto"/>
              </w:divBdr>
            </w:div>
            <w:div w:id="311567321">
              <w:marLeft w:val="0"/>
              <w:marRight w:val="0"/>
              <w:marTop w:val="0"/>
              <w:marBottom w:val="0"/>
              <w:divBdr>
                <w:top w:val="none" w:sz="0" w:space="0" w:color="auto"/>
                <w:left w:val="none" w:sz="0" w:space="0" w:color="auto"/>
                <w:bottom w:val="none" w:sz="0" w:space="0" w:color="auto"/>
                <w:right w:val="none" w:sz="0" w:space="0" w:color="auto"/>
              </w:divBdr>
            </w:div>
            <w:div w:id="1479877334">
              <w:marLeft w:val="0"/>
              <w:marRight w:val="0"/>
              <w:marTop w:val="0"/>
              <w:marBottom w:val="0"/>
              <w:divBdr>
                <w:top w:val="none" w:sz="0" w:space="0" w:color="auto"/>
                <w:left w:val="none" w:sz="0" w:space="0" w:color="auto"/>
                <w:bottom w:val="none" w:sz="0" w:space="0" w:color="auto"/>
                <w:right w:val="none" w:sz="0" w:space="0" w:color="auto"/>
              </w:divBdr>
            </w:div>
            <w:div w:id="195583902">
              <w:marLeft w:val="0"/>
              <w:marRight w:val="0"/>
              <w:marTop w:val="0"/>
              <w:marBottom w:val="0"/>
              <w:divBdr>
                <w:top w:val="none" w:sz="0" w:space="0" w:color="auto"/>
                <w:left w:val="none" w:sz="0" w:space="0" w:color="auto"/>
                <w:bottom w:val="none" w:sz="0" w:space="0" w:color="auto"/>
                <w:right w:val="none" w:sz="0" w:space="0" w:color="auto"/>
              </w:divBdr>
            </w:div>
            <w:div w:id="1519853805">
              <w:marLeft w:val="0"/>
              <w:marRight w:val="0"/>
              <w:marTop w:val="0"/>
              <w:marBottom w:val="0"/>
              <w:divBdr>
                <w:top w:val="none" w:sz="0" w:space="0" w:color="auto"/>
                <w:left w:val="none" w:sz="0" w:space="0" w:color="auto"/>
                <w:bottom w:val="none" w:sz="0" w:space="0" w:color="auto"/>
                <w:right w:val="none" w:sz="0" w:space="0" w:color="auto"/>
              </w:divBdr>
            </w:div>
            <w:div w:id="969090526">
              <w:marLeft w:val="0"/>
              <w:marRight w:val="0"/>
              <w:marTop w:val="0"/>
              <w:marBottom w:val="0"/>
              <w:divBdr>
                <w:top w:val="none" w:sz="0" w:space="0" w:color="auto"/>
                <w:left w:val="none" w:sz="0" w:space="0" w:color="auto"/>
                <w:bottom w:val="none" w:sz="0" w:space="0" w:color="auto"/>
                <w:right w:val="none" w:sz="0" w:space="0" w:color="auto"/>
              </w:divBdr>
            </w:div>
            <w:div w:id="1165196630">
              <w:marLeft w:val="0"/>
              <w:marRight w:val="0"/>
              <w:marTop w:val="0"/>
              <w:marBottom w:val="0"/>
              <w:divBdr>
                <w:top w:val="none" w:sz="0" w:space="0" w:color="auto"/>
                <w:left w:val="none" w:sz="0" w:space="0" w:color="auto"/>
                <w:bottom w:val="none" w:sz="0" w:space="0" w:color="auto"/>
                <w:right w:val="none" w:sz="0" w:space="0" w:color="auto"/>
              </w:divBdr>
            </w:div>
            <w:div w:id="2062240698">
              <w:marLeft w:val="0"/>
              <w:marRight w:val="0"/>
              <w:marTop w:val="0"/>
              <w:marBottom w:val="0"/>
              <w:divBdr>
                <w:top w:val="none" w:sz="0" w:space="0" w:color="auto"/>
                <w:left w:val="none" w:sz="0" w:space="0" w:color="auto"/>
                <w:bottom w:val="none" w:sz="0" w:space="0" w:color="auto"/>
                <w:right w:val="none" w:sz="0" w:space="0" w:color="auto"/>
              </w:divBdr>
            </w:div>
            <w:div w:id="1091774092">
              <w:marLeft w:val="0"/>
              <w:marRight w:val="0"/>
              <w:marTop w:val="0"/>
              <w:marBottom w:val="0"/>
              <w:divBdr>
                <w:top w:val="none" w:sz="0" w:space="0" w:color="auto"/>
                <w:left w:val="none" w:sz="0" w:space="0" w:color="auto"/>
                <w:bottom w:val="none" w:sz="0" w:space="0" w:color="auto"/>
                <w:right w:val="none" w:sz="0" w:space="0" w:color="auto"/>
              </w:divBdr>
            </w:div>
            <w:div w:id="1799911461">
              <w:marLeft w:val="0"/>
              <w:marRight w:val="0"/>
              <w:marTop w:val="0"/>
              <w:marBottom w:val="0"/>
              <w:divBdr>
                <w:top w:val="none" w:sz="0" w:space="0" w:color="auto"/>
                <w:left w:val="none" w:sz="0" w:space="0" w:color="auto"/>
                <w:bottom w:val="none" w:sz="0" w:space="0" w:color="auto"/>
                <w:right w:val="none" w:sz="0" w:space="0" w:color="auto"/>
              </w:divBdr>
            </w:div>
            <w:div w:id="1577980694">
              <w:marLeft w:val="0"/>
              <w:marRight w:val="0"/>
              <w:marTop w:val="0"/>
              <w:marBottom w:val="0"/>
              <w:divBdr>
                <w:top w:val="none" w:sz="0" w:space="0" w:color="auto"/>
                <w:left w:val="none" w:sz="0" w:space="0" w:color="auto"/>
                <w:bottom w:val="none" w:sz="0" w:space="0" w:color="auto"/>
                <w:right w:val="none" w:sz="0" w:space="0" w:color="auto"/>
              </w:divBdr>
            </w:div>
            <w:div w:id="1314986352">
              <w:marLeft w:val="0"/>
              <w:marRight w:val="0"/>
              <w:marTop w:val="0"/>
              <w:marBottom w:val="0"/>
              <w:divBdr>
                <w:top w:val="none" w:sz="0" w:space="0" w:color="auto"/>
                <w:left w:val="none" w:sz="0" w:space="0" w:color="auto"/>
                <w:bottom w:val="none" w:sz="0" w:space="0" w:color="auto"/>
                <w:right w:val="none" w:sz="0" w:space="0" w:color="auto"/>
              </w:divBdr>
            </w:div>
            <w:div w:id="1961833527">
              <w:marLeft w:val="0"/>
              <w:marRight w:val="0"/>
              <w:marTop w:val="0"/>
              <w:marBottom w:val="0"/>
              <w:divBdr>
                <w:top w:val="none" w:sz="0" w:space="0" w:color="auto"/>
                <w:left w:val="none" w:sz="0" w:space="0" w:color="auto"/>
                <w:bottom w:val="none" w:sz="0" w:space="0" w:color="auto"/>
                <w:right w:val="none" w:sz="0" w:space="0" w:color="auto"/>
              </w:divBdr>
            </w:div>
            <w:div w:id="1006129155">
              <w:marLeft w:val="0"/>
              <w:marRight w:val="0"/>
              <w:marTop w:val="0"/>
              <w:marBottom w:val="0"/>
              <w:divBdr>
                <w:top w:val="none" w:sz="0" w:space="0" w:color="auto"/>
                <w:left w:val="none" w:sz="0" w:space="0" w:color="auto"/>
                <w:bottom w:val="none" w:sz="0" w:space="0" w:color="auto"/>
                <w:right w:val="none" w:sz="0" w:space="0" w:color="auto"/>
              </w:divBdr>
            </w:div>
            <w:div w:id="717899175">
              <w:marLeft w:val="0"/>
              <w:marRight w:val="0"/>
              <w:marTop w:val="0"/>
              <w:marBottom w:val="0"/>
              <w:divBdr>
                <w:top w:val="none" w:sz="0" w:space="0" w:color="auto"/>
                <w:left w:val="none" w:sz="0" w:space="0" w:color="auto"/>
                <w:bottom w:val="none" w:sz="0" w:space="0" w:color="auto"/>
                <w:right w:val="none" w:sz="0" w:space="0" w:color="auto"/>
              </w:divBdr>
            </w:div>
            <w:div w:id="1176190163">
              <w:marLeft w:val="0"/>
              <w:marRight w:val="0"/>
              <w:marTop w:val="0"/>
              <w:marBottom w:val="0"/>
              <w:divBdr>
                <w:top w:val="none" w:sz="0" w:space="0" w:color="auto"/>
                <w:left w:val="none" w:sz="0" w:space="0" w:color="auto"/>
                <w:bottom w:val="none" w:sz="0" w:space="0" w:color="auto"/>
                <w:right w:val="none" w:sz="0" w:space="0" w:color="auto"/>
              </w:divBdr>
            </w:div>
            <w:div w:id="2050102609">
              <w:marLeft w:val="0"/>
              <w:marRight w:val="0"/>
              <w:marTop w:val="0"/>
              <w:marBottom w:val="0"/>
              <w:divBdr>
                <w:top w:val="none" w:sz="0" w:space="0" w:color="auto"/>
                <w:left w:val="none" w:sz="0" w:space="0" w:color="auto"/>
                <w:bottom w:val="none" w:sz="0" w:space="0" w:color="auto"/>
                <w:right w:val="none" w:sz="0" w:space="0" w:color="auto"/>
              </w:divBdr>
            </w:div>
            <w:div w:id="1119691104">
              <w:marLeft w:val="0"/>
              <w:marRight w:val="0"/>
              <w:marTop w:val="0"/>
              <w:marBottom w:val="0"/>
              <w:divBdr>
                <w:top w:val="none" w:sz="0" w:space="0" w:color="auto"/>
                <w:left w:val="none" w:sz="0" w:space="0" w:color="auto"/>
                <w:bottom w:val="none" w:sz="0" w:space="0" w:color="auto"/>
                <w:right w:val="none" w:sz="0" w:space="0" w:color="auto"/>
              </w:divBdr>
            </w:div>
            <w:div w:id="18474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107">
      <w:bodyDiv w:val="1"/>
      <w:marLeft w:val="0"/>
      <w:marRight w:val="0"/>
      <w:marTop w:val="0"/>
      <w:marBottom w:val="0"/>
      <w:divBdr>
        <w:top w:val="none" w:sz="0" w:space="0" w:color="auto"/>
        <w:left w:val="none" w:sz="0" w:space="0" w:color="auto"/>
        <w:bottom w:val="none" w:sz="0" w:space="0" w:color="auto"/>
        <w:right w:val="none" w:sz="0" w:space="0" w:color="auto"/>
      </w:divBdr>
    </w:div>
    <w:div w:id="1769740522">
      <w:bodyDiv w:val="1"/>
      <w:marLeft w:val="0"/>
      <w:marRight w:val="0"/>
      <w:marTop w:val="0"/>
      <w:marBottom w:val="0"/>
      <w:divBdr>
        <w:top w:val="none" w:sz="0" w:space="0" w:color="auto"/>
        <w:left w:val="none" w:sz="0" w:space="0" w:color="auto"/>
        <w:bottom w:val="none" w:sz="0" w:space="0" w:color="auto"/>
        <w:right w:val="none" w:sz="0" w:space="0" w:color="auto"/>
      </w:divBdr>
      <w:divsChild>
        <w:div w:id="1943761497">
          <w:marLeft w:val="0"/>
          <w:marRight w:val="0"/>
          <w:marTop w:val="0"/>
          <w:marBottom w:val="0"/>
          <w:divBdr>
            <w:top w:val="none" w:sz="0" w:space="0" w:color="auto"/>
            <w:left w:val="none" w:sz="0" w:space="0" w:color="auto"/>
            <w:bottom w:val="none" w:sz="0" w:space="0" w:color="auto"/>
            <w:right w:val="none" w:sz="0" w:space="0" w:color="auto"/>
          </w:divBdr>
          <w:divsChild>
            <w:div w:id="1655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236">
      <w:bodyDiv w:val="1"/>
      <w:marLeft w:val="0"/>
      <w:marRight w:val="0"/>
      <w:marTop w:val="0"/>
      <w:marBottom w:val="0"/>
      <w:divBdr>
        <w:top w:val="none" w:sz="0" w:space="0" w:color="auto"/>
        <w:left w:val="none" w:sz="0" w:space="0" w:color="auto"/>
        <w:bottom w:val="none" w:sz="0" w:space="0" w:color="auto"/>
        <w:right w:val="none" w:sz="0" w:space="0" w:color="auto"/>
      </w:divBdr>
    </w:div>
    <w:div w:id="20612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i%E1%BA%BFng_Anh" TargetMode="External"/><Relationship Id="rId13" Type="http://schemas.openxmlformats.org/officeDocument/2006/relationships/hyperlink" Target="https://vi.wikipedia.org/wiki/XML" TargetMode="External"/><Relationship Id="rId18" Type="http://schemas.openxmlformats.org/officeDocument/2006/relationships/hyperlink" Target="http://api.jquery.com/jquery.aja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etch.spec.whatwg.org/" TargetMode="External"/><Relationship Id="rId7" Type="http://schemas.openxmlformats.org/officeDocument/2006/relationships/endnotes" Target="endnotes.xml"/><Relationship Id="rId12" Type="http://schemas.openxmlformats.org/officeDocument/2006/relationships/hyperlink" Target="https://vi.wikipedia.org/wiki/HTML" TargetMode="External"/><Relationship Id="rId17" Type="http://schemas.openxmlformats.org/officeDocument/2006/relationships/hyperlink" Target="http://www.w3.org/TR/XMLHttpReques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eloper.mozilla.org/en-US/docs/Web/API/XMLHttpRequest" TargetMode="External"/><Relationship Id="rId20" Type="http://schemas.openxmlformats.org/officeDocument/2006/relationships/hyperlink" Target="https://fetch.spec.whatw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C3%A2y_(c%E1%BA%A5u_tr%C3%BAc_d%E1%BB%AF_li%E1%BB%87u)"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i.wikipedia.org/wiki/JavaScript" TargetMode="External"/><Relationship Id="rId23" Type="http://schemas.openxmlformats.org/officeDocument/2006/relationships/hyperlink" Target="https://fetch.spec.whatwg.org/" TargetMode="External"/><Relationship Id="rId10" Type="http://schemas.openxmlformats.org/officeDocument/2006/relationships/hyperlink" Target="https://vi.wikipedia.org/wiki/Giao_di%E1%BB%87n_l%E1%BA%ADp_tr%C3%ACnh_%E1%BB%A9ng_d%E1%BB%A5ng" TargetMode="External"/><Relationship Id="rId19" Type="http://schemas.openxmlformats.org/officeDocument/2006/relationships/hyperlink" Target="https://fetch.spec.whatwg.org/" TargetMode="External"/><Relationship Id="rId4" Type="http://schemas.openxmlformats.org/officeDocument/2006/relationships/settings" Target="settings.xml"/><Relationship Id="rId9" Type="http://schemas.openxmlformats.org/officeDocument/2006/relationships/hyperlink" Target="https://vi.wikipedia.org/wiki/Giao_di%E1%BB%87n_l%E1%BA%ADp_tr%C3%ACnh_%E1%BB%A9ng_d%E1%BB%A5ng" TargetMode="External"/><Relationship Id="rId14" Type="http://schemas.openxmlformats.org/officeDocument/2006/relationships/hyperlink" Target="https://vi.wikipedia.org/wiki/H%E1%BB%87_%C4%91i%E1%BB%81u_h%C3%A0nh" TargetMode="External"/><Relationship Id="rId22" Type="http://schemas.openxmlformats.org/officeDocument/2006/relationships/hyperlink" Target="https://fetch.spec.whatwg.org/"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ANTV\Documents\Custom%20Office%20Templates\1Lin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1Link Template.dotx</Template>
  <TotalTime>840</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1LINK JSC – FOR STUDENTS</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1LINK JSC – FOR STUDENTS</dc:title>
  <dc:subject/>
  <dc:creator>TOANTV</dc:creator>
  <cp:keywords/>
  <dc:description/>
  <cp:lastModifiedBy>Lê Sự</cp:lastModifiedBy>
  <cp:revision>135</cp:revision>
  <dcterms:created xsi:type="dcterms:W3CDTF">2018-07-19T10:25:00Z</dcterms:created>
  <dcterms:modified xsi:type="dcterms:W3CDTF">2018-08-18T09:08:00Z</dcterms:modified>
</cp:coreProperties>
</file>